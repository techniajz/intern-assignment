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lang w:val="en-US"/>
        </w:rPr>
      </w:pPr>
      <w:r>
        <w:rPr>
          <w:lang w:val="en-US"/>
        </w:rPr>
        <w:t>This is testing</w:t>
      </w: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68A5F0B"/>
    <w:rsid w:val="568A5F0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Office_9.1.0.5052_{F1E327BC-269C-435d-A152-05C5408002CA}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2020-12-09T07:47:00Z</dcterms:created>
  <dc:creator>kipl141</dc:creator>
  <cp:lastModifiedBy>kipl141</cp:lastModifiedBy>
  <dcterms:modified xsi:type="dcterms:W3CDTF">2020-12-09T07:48:42Z</dcterms:modified>
  <dc:title>This is testing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1033-9.1.0.5052</vt:lpwstr>
  </property>
</Properties>
</file>